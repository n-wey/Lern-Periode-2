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6998074B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B507E4">
        <w:rPr>
          <w:i/>
          <w:noProof/>
          <w:lang w:val="de-CH"/>
        </w:rPr>
        <w:t>LA_</w:t>
      </w:r>
      <w:r w:rsidR="00453CA3">
        <w:rPr>
          <w:i/>
          <w:noProof/>
          <w:lang w:val="de-CH"/>
        </w:rPr>
        <w:t>162</w:t>
      </w:r>
      <w:r w:rsidR="00B507E4">
        <w:rPr>
          <w:i/>
          <w:noProof/>
          <w:lang w:val="de-CH"/>
        </w:rPr>
        <w:t>_69</w:t>
      </w:r>
      <w:r w:rsidR="00DF78A3">
        <w:rPr>
          <w:i/>
          <w:noProof/>
          <w:lang w:val="de-CH"/>
        </w:rPr>
        <w:t>0</w:t>
      </w:r>
      <w:r w:rsidR="008374B3">
        <w:rPr>
          <w:i/>
          <w:noProof/>
          <w:lang w:val="de-CH"/>
        </w:rPr>
        <w:t>3</w:t>
      </w:r>
      <w:r w:rsidR="00B507E4">
        <w:rPr>
          <w:i/>
          <w:noProof/>
          <w:lang w:val="de-CH"/>
        </w:rPr>
        <w:t>_</w:t>
      </w:r>
      <w:r w:rsidR="00DC799B">
        <w:rPr>
          <w:i/>
          <w:noProof/>
          <w:lang w:val="de-CH"/>
        </w:rPr>
        <w:t>Daten</w:t>
      </w:r>
      <w:r w:rsidR="008374B3">
        <w:rPr>
          <w:i/>
          <w:noProof/>
          <w:lang w:val="de-CH"/>
        </w:rPr>
        <w:t>Aufbereiten</w:t>
      </w:r>
      <w:r w:rsidR="001137F3">
        <w:rPr>
          <w:i/>
          <w:noProof/>
          <w:lang w:val="de-CH"/>
        </w:rPr>
        <w:t>.docx</w:t>
      </w:r>
      <w:r w:rsidR="001972F3">
        <w:rPr>
          <w:i/>
          <w:lang w:val="de-CH"/>
        </w:rPr>
        <w:fldChar w:fldCharType="end"/>
      </w:r>
    </w:p>
    <w:p w14:paraId="6FE16B74" w14:textId="7777777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507E4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05CB69C9" w:rsidR="0022267B" w:rsidRPr="00D87079" w:rsidRDefault="005F25A4" w:rsidP="00A15A68">
            <w:pPr>
              <w:pStyle w:val="tabellenkop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Daten </w:t>
            </w:r>
            <w:r w:rsidR="0080595C">
              <w:rPr>
                <w:sz w:val="22"/>
                <w:szCs w:val="22"/>
              </w:rPr>
              <w:t>aufbereiten</w:t>
            </w:r>
          </w:p>
        </w:tc>
      </w:tr>
      <w:tr w:rsidR="00A95AC9" w:rsidRPr="00B507E4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2A0D0B6D" w:rsidR="00A95AC9" w:rsidRPr="008C3B83" w:rsidRDefault="00385E41" w:rsidP="008C3B83">
            <w:pPr>
              <w:pStyle w:val="tabelleninhalt"/>
            </w:pPr>
            <w:r>
              <w:t>162</w:t>
            </w:r>
            <w:r w:rsidR="00B507E4" w:rsidRPr="008C3B83">
              <w:t xml:space="preserve"> Informatiker/in EFZ</w:t>
            </w:r>
          </w:p>
        </w:tc>
      </w:tr>
      <w:tr w:rsidR="00A95AC9" w:rsidRPr="00E159CD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44FDB3E0" w14:textId="77777777" w:rsidR="0000388E" w:rsidRDefault="00D3693B" w:rsidP="0000388E">
            <w:pPr>
              <w:pStyle w:val="tabelleninhalt"/>
            </w:pPr>
            <w:r w:rsidRPr="00D3693B">
              <w:t>Hanspeter Vogt,</w:t>
            </w:r>
            <w:r>
              <w:t xml:space="preserve"> Jürg Haller</w:t>
            </w:r>
            <w:r w:rsidR="0000388E">
              <w:t>,</w:t>
            </w:r>
            <w:r w:rsidRPr="00D3693B">
              <w:t xml:space="preserve"> Alexander Flick</w:t>
            </w:r>
            <w:r w:rsidR="0000388E">
              <w:t>,</w:t>
            </w:r>
          </w:p>
          <w:p w14:paraId="07847E59" w14:textId="104EDBFF" w:rsidR="00A95AC9" w:rsidRPr="008C3B83" w:rsidRDefault="0000388E" w:rsidP="0000388E">
            <w:pPr>
              <w:pStyle w:val="tabelleninhalt"/>
            </w:pPr>
            <w:r>
              <w:t xml:space="preserve">überarbeitet von </w:t>
            </w:r>
            <w:r w:rsidR="00B507E4">
              <w:t>Lars Meyer</w:t>
            </w:r>
            <w:r w:rsidR="00FA34E7" w:rsidRPr="008C3B83">
              <w:t xml:space="preserve"> / V</w:t>
            </w:r>
            <w:r w:rsidR="00FF2DC2">
              <w:t>2</w:t>
            </w:r>
            <w:r w:rsidR="00FA34E7" w:rsidRPr="008C3B83">
              <w:t>.</w:t>
            </w:r>
            <w:r w:rsidR="00D806E2">
              <w:t>1</w:t>
            </w:r>
          </w:p>
        </w:tc>
      </w:tr>
      <w:tr w:rsidR="00A95AC9" w:rsidRPr="00E159CD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31A903C7" w14:textId="77777777" w:rsidR="00E2529D" w:rsidRDefault="006E236E" w:rsidP="00B01597">
            <w:pPr>
              <w:pStyle w:val="tabelleninhalt"/>
            </w:pPr>
            <w:r w:rsidRPr="006E236E">
              <w:t>PR</w:t>
            </w:r>
            <w:r w:rsidR="00204EF7">
              <w:t>_162_</w:t>
            </w:r>
            <w:r w:rsidR="00385E41">
              <w:t>Daten</w:t>
            </w:r>
            <w:r w:rsidR="000D61C6">
              <w:t>Aufbereiten</w:t>
            </w:r>
            <w:r w:rsidRPr="006E236E">
              <w:t>.pptx</w:t>
            </w:r>
          </w:p>
          <w:p w14:paraId="3B5AD596" w14:textId="77777777" w:rsidR="00C6521A" w:rsidRDefault="00C6521A" w:rsidP="00C6521A">
            <w:pPr>
              <w:pStyle w:val="tabelleninhalt"/>
            </w:pPr>
            <w:r>
              <w:t>LA_162_6903_DatenAufbereiten-1_Abgabe.txt</w:t>
            </w:r>
          </w:p>
          <w:p w14:paraId="26C0BD20" w14:textId="77777777" w:rsidR="00C6521A" w:rsidRDefault="00C6521A" w:rsidP="00C6521A">
            <w:pPr>
              <w:pStyle w:val="tabelleninhalt"/>
            </w:pPr>
            <w:r>
              <w:t>LA_162_6903_DatenAufbereiten-2_Abgabe.txt</w:t>
            </w:r>
          </w:p>
          <w:p w14:paraId="18F16C28" w14:textId="7BDD1A9B" w:rsidR="00C6521A" w:rsidRPr="00C97381" w:rsidRDefault="0040124E" w:rsidP="00C6521A">
            <w:pPr>
              <w:pStyle w:val="tabelleninhalt"/>
            </w:pPr>
            <w:r>
              <w:t>(</w:t>
            </w:r>
            <w:r w:rsidR="00C6521A">
              <w:t>LA_162_6903_DatenAufbereiten-3_Abgabe.zip</w:t>
            </w:r>
            <w:r>
              <w:t>)</w:t>
            </w:r>
          </w:p>
        </w:tc>
      </w:tr>
      <w:tr w:rsidR="00FA34E7" w:rsidRPr="00E159CD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53E1402A" w:rsidR="00785B50" w:rsidRPr="008C3B83" w:rsidRDefault="00B10AB8" w:rsidP="008C3B83">
            <w:pPr>
              <w:pStyle w:val="tabelleninhalt"/>
            </w:pPr>
            <w:r>
              <w:t>Leistungsbeurteilung zu Ende des Moduls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4473C9F2" w:rsidR="00FA34E7" w:rsidRPr="008C3B83" w:rsidRDefault="00FA34E7" w:rsidP="008C3B83">
            <w:pPr>
              <w:pStyle w:val="tabelleninhalt"/>
            </w:pPr>
            <w:r w:rsidRPr="008C3B83">
              <w:t>Einzelarbeit</w:t>
            </w:r>
            <w:r w:rsidR="0024710B">
              <w:t xml:space="preserve"> / Partnerarbeit</w:t>
            </w:r>
          </w:p>
        </w:tc>
      </w:tr>
      <w:tr w:rsidR="00F538F5" w:rsidRPr="00B507E4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5F1E0DFD" w:rsidR="00F538F5" w:rsidRPr="004D4F7B" w:rsidRDefault="00DF78A7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LZ2.1</w:t>
            </w:r>
            <w:r w:rsidR="007E133B">
              <w:rPr>
                <w:lang w:val="de-CH"/>
              </w:rPr>
              <w:t xml:space="preserve"> / LZ2.2</w:t>
            </w:r>
          </w:p>
        </w:tc>
      </w:tr>
    </w:tbl>
    <w:p w14:paraId="1D099226" w14:textId="221EBB26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14155411" w14:textId="45FFDD57" w:rsidR="00E94ED9" w:rsidRDefault="00C12FB5" w:rsidP="00207D6C">
      <w:pPr>
        <w:rPr>
          <w:lang w:val="de-CH"/>
        </w:rPr>
      </w:pPr>
      <w:r>
        <w:rPr>
          <w:lang w:val="de-CH"/>
        </w:rPr>
        <w:t xml:space="preserve">Hat </w:t>
      </w:r>
      <w:r w:rsidR="00907838">
        <w:rPr>
          <w:lang w:val="de-CH"/>
        </w:rPr>
        <w:t>Ihre Analyse der Daten</w:t>
      </w:r>
      <w:r>
        <w:rPr>
          <w:lang w:val="de-CH"/>
        </w:rPr>
        <w:t>qualität ergeben, dass</w:t>
      </w:r>
      <w:r w:rsidR="00464F37">
        <w:rPr>
          <w:lang w:val="de-CH"/>
        </w:rPr>
        <w:t xml:space="preserve"> behebbare Defizite</w:t>
      </w:r>
      <w:r w:rsidR="0063310E">
        <w:rPr>
          <w:lang w:val="de-CH"/>
        </w:rPr>
        <w:t xml:space="preserve"> bestehen, </w:t>
      </w:r>
      <w:r w:rsidR="00503C8E">
        <w:rPr>
          <w:lang w:val="de-CH"/>
        </w:rPr>
        <w:t>geht es nun ans</w:t>
      </w:r>
      <w:r w:rsidR="0089432B">
        <w:rPr>
          <w:lang w:val="de-CH"/>
        </w:rPr>
        <w:t xml:space="preserve"> Bereinigen.</w:t>
      </w:r>
    </w:p>
    <w:p w14:paraId="6AC8FBBB" w14:textId="4FF21DAD" w:rsidR="00093B2F" w:rsidRDefault="00093B2F" w:rsidP="00207D6C">
      <w:pPr>
        <w:rPr>
          <w:lang w:val="de-CH"/>
        </w:rPr>
      </w:pPr>
    </w:p>
    <w:p w14:paraId="16695E3A" w14:textId="730B8A74" w:rsidR="00FD466B" w:rsidRDefault="00AD3B63" w:rsidP="00AD3B63">
      <w:pPr>
        <w:jc w:val="center"/>
        <w:rPr>
          <w:lang w:val="de-CH"/>
        </w:rPr>
      </w:pPr>
      <w:r w:rsidRPr="00AD3B63">
        <w:rPr>
          <w:noProof/>
        </w:rPr>
        <w:drawing>
          <wp:inline distT="0" distB="0" distL="0" distR="0" wp14:anchorId="1CCB780F" wp14:editId="098A13B4">
            <wp:extent cx="2796484" cy="2892363"/>
            <wp:effectExtent l="0" t="0" r="4445" b="3810"/>
            <wp:docPr id="9" name="Grafik 8">
              <a:extLst xmlns:a="http://schemas.openxmlformats.org/drawingml/2006/main">
                <a:ext uri="{FF2B5EF4-FFF2-40B4-BE49-F238E27FC236}">
                  <a16:creationId xmlns:a16="http://schemas.microsoft.com/office/drawing/2014/main" id="{51CEC3F7-8F6D-4887-9E19-C6EB31FE32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>
                      <a:extLst>
                        <a:ext uri="{FF2B5EF4-FFF2-40B4-BE49-F238E27FC236}">
                          <a16:creationId xmlns:a16="http://schemas.microsoft.com/office/drawing/2014/main" id="{51CEC3F7-8F6D-4887-9E19-C6EB31FE32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796" cy="291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1726" w14:textId="67FDBBF2" w:rsidR="00226FFF" w:rsidRDefault="00226FFF" w:rsidP="00207D6C">
      <w:pPr>
        <w:rPr>
          <w:lang w:val="de-CH"/>
        </w:rPr>
      </w:pPr>
    </w:p>
    <w:p w14:paraId="13BC0AEC" w14:textId="530ABA6B" w:rsidR="00BE7A59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Aufgabenstellung</w:t>
      </w:r>
    </w:p>
    <w:p w14:paraId="2A0CEDBD" w14:textId="3839FF9F" w:rsidR="00CA7C94" w:rsidRPr="0022267B" w:rsidRDefault="0089432B" w:rsidP="00C02554">
      <w:pPr>
        <w:rPr>
          <w:lang w:val="de-CH"/>
        </w:rPr>
      </w:pPr>
      <w:r>
        <w:rPr>
          <w:lang w:val="de-CH"/>
        </w:rPr>
        <w:t xml:space="preserve">Sie eigenen Sich </w:t>
      </w:r>
      <w:r w:rsidR="00BC0931">
        <w:rPr>
          <w:lang w:val="de-CH"/>
        </w:rPr>
        <w:t xml:space="preserve">Werkzeuge und Methoden </w:t>
      </w:r>
      <w:r w:rsidR="00142316">
        <w:rPr>
          <w:lang w:val="de-CH"/>
        </w:rPr>
        <w:t>an, Daten so aufzubereiten, dass sie für die weitere Auswertung</w:t>
      </w:r>
      <w:r w:rsidR="005514F0">
        <w:rPr>
          <w:lang w:val="de-CH"/>
        </w:rPr>
        <w:t xml:space="preserve"> bereit sind.</w:t>
      </w:r>
    </w:p>
    <w:p w14:paraId="6921ED3D" w14:textId="529C852F" w:rsidR="00BE7A59" w:rsidRDefault="00BE7A59" w:rsidP="00E766A9">
      <w:pPr>
        <w:rPr>
          <w:lang w:val="de-CH"/>
        </w:rPr>
      </w:pPr>
    </w:p>
    <w:p w14:paraId="0EAFBD25" w14:textId="77777777" w:rsidR="00204EF7" w:rsidRDefault="00204EF7" w:rsidP="00204EF7">
      <w:pPr>
        <w:pStyle w:val="berschrift3"/>
        <w:rPr>
          <w:lang w:val="de-CH"/>
        </w:rPr>
      </w:pPr>
      <w:r>
        <w:rPr>
          <w:lang w:val="de-CH"/>
        </w:rPr>
        <w:t>Vorbereitung: Theorie</w:t>
      </w:r>
    </w:p>
    <w:p w14:paraId="06F7E706" w14:textId="65EFFFB9" w:rsidR="00204EF7" w:rsidRDefault="00204EF7" w:rsidP="00204EF7">
      <w:pPr>
        <w:rPr>
          <w:lang w:val="de-CH"/>
        </w:rPr>
      </w:pPr>
      <w:r>
        <w:rPr>
          <w:lang w:val="de-CH"/>
        </w:rPr>
        <w:t>Studieren Sie die Präsentation «PR_162_DatenAufbereiten».</w:t>
      </w:r>
    </w:p>
    <w:p w14:paraId="59AE4C3E" w14:textId="77777777" w:rsidR="00204EF7" w:rsidRDefault="00204EF7" w:rsidP="00E766A9">
      <w:pPr>
        <w:rPr>
          <w:lang w:val="de-CH"/>
        </w:rPr>
      </w:pPr>
    </w:p>
    <w:p w14:paraId="00286D9F" w14:textId="2A71C26A" w:rsidR="003A7483" w:rsidRDefault="003A7483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</w:p>
    <w:p w14:paraId="10933C29" w14:textId="7D7888E8" w:rsidR="00A636BD" w:rsidRDefault="00F35C5A" w:rsidP="00A636BD">
      <w:pPr>
        <w:pStyle w:val="berschrift3"/>
        <w:rPr>
          <w:lang w:val="de-CH"/>
        </w:rPr>
      </w:pPr>
      <w:r>
        <w:rPr>
          <w:lang w:val="de-CH"/>
        </w:rPr>
        <w:lastRenderedPageBreak/>
        <w:t>Teila</w:t>
      </w:r>
      <w:r w:rsidR="003E44B0">
        <w:rPr>
          <w:lang w:val="de-CH"/>
        </w:rPr>
        <w:t>ufgabe</w:t>
      </w:r>
      <w:r w:rsidR="001608E0">
        <w:rPr>
          <w:lang w:val="de-CH"/>
        </w:rPr>
        <w:t xml:space="preserve"> </w:t>
      </w:r>
      <w:r>
        <w:rPr>
          <w:lang w:val="de-CH"/>
        </w:rPr>
        <w:t>1</w:t>
      </w:r>
      <w:r w:rsidR="00A636BD">
        <w:rPr>
          <w:lang w:val="de-CH"/>
        </w:rPr>
        <w:t xml:space="preserve">: </w:t>
      </w:r>
      <w:r w:rsidR="00196C1F">
        <w:rPr>
          <w:lang w:val="de-CH"/>
        </w:rPr>
        <w:t>Textfile aufbereiten</w:t>
      </w:r>
    </w:p>
    <w:p w14:paraId="5F10FE39" w14:textId="7DF4D060" w:rsidR="006C419F" w:rsidRPr="006C419F" w:rsidRDefault="006C419F" w:rsidP="006C419F">
      <w:pPr>
        <w:rPr>
          <w:lang w:val="de-CH"/>
        </w:rPr>
      </w:pPr>
      <w:r w:rsidRPr="006C419F">
        <w:rPr>
          <w:lang w:val="de-CH"/>
        </w:rPr>
        <w:t xml:space="preserve">Oftmals liegen Daten nur in Textform (Papier oder Textdokument) vor und müssen für eine Auswertung mindestens in eine </w:t>
      </w:r>
      <w:r w:rsidR="00466DD7">
        <w:rPr>
          <w:lang w:val="de-CH"/>
        </w:rPr>
        <w:t>tabellarische Form</w:t>
      </w:r>
      <w:r w:rsidRPr="006C419F">
        <w:rPr>
          <w:lang w:val="de-CH"/>
        </w:rPr>
        <w:t xml:space="preserve"> überführt werden. Dabei müssen die Daten</w:t>
      </w:r>
      <w:r w:rsidR="00203BAC">
        <w:rPr>
          <w:lang w:val="de-CH"/>
        </w:rPr>
        <w:t>typen</w:t>
      </w:r>
      <w:r w:rsidRPr="006C419F">
        <w:rPr>
          <w:lang w:val="de-CH"/>
        </w:rPr>
        <w:t xml:space="preserve"> bestimmt</w:t>
      </w:r>
      <w:r w:rsidR="00F85EBC">
        <w:rPr>
          <w:lang w:val="de-CH"/>
        </w:rPr>
        <w:t xml:space="preserve"> und gesetzt</w:t>
      </w:r>
      <w:r w:rsidRPr="006C419F">
        <w:rPr>
          <w:lang w:val="de-CH"/>
        </w:rPr>
        <w:t xml:space="preserve"> werden.</w:t>
      </w:r>
    </w:p>
    <w:p w14:paraId="38AE61D6" w14:textId="5F203BB6" w:rsidR="007903E0" w:rsidRPr="007903E0" w:rsidRDefault="006C419F" w:rsidP="006C419F">
      <w:pPr>
        <w:rPr>
          <w:lang w:val="de-CH"/>
        </w:rPr>
      </w:pPr>
      <w:r w:rsidRPr="006C419F">
        <w:rPr>
          <w:lang w:val="de-CH"/>
        </w:rPr>
        <w:t xml:space="preserve">Im vorliegenden Fall haben Sie die Datei </w:t>
      </w:r>
      <w:r w:rsidRPr="000D07C5">
        <w:rPr>
          <w:i/>
          <w:iCs/>
          <w:lang w:val="de-CH"/>
        </w:rPr>
        <w:t>LA_162_6903_DatenAufbereiten-1_Abgabe.txt</w:t>
      </w:r>
      <w:r w:rsidRPr="006C419F">
        <w:rPr>
          <w:lang w:val="de-CH"/>
        </w:rPr>
        <w:t xml:space="preserve"> erhalten mit dem Auftrag, diese aufzubereiten.</w:t>
      </w:r>
    </w:p>
    <w:p w14:paraId="726382F9" w14:textId="2A43C176" w:rsidR="00613187" w:rsidRDefault="000D07C5" w:rsidP="00613187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Analysieren Sie </w:t>
      </w:r>
      <w:r w:rsidR="009B6B0F">
        <w:rPr>
          <w:lang w:val="de-CH"/>
        </w:rPr>
        <w:t>die Datenqualität der erhaltenen Daten und halten diese schriftlich fest.</w:t>
      </w:r>
    </w:p>
    <w:p w14:paraId="45AA0AEC" w14:textId="568AA2E0" w:rsidR="00E159CD" w:rsidRDefault="00E159CD" w:rsidP="00E159CD">
      <w:pPr>
        <w:pStyle w:val="Listenabsatz"/>
        <w:rPr>
          <w:color w:val="FF0000"/>
          <w:lang w:val="de-CH"/>
        </w:rPr>
      </w:pPr>
      <w:r>
        <w:rPr>
          <w:color w:val="FF0000"/>
          <w:lang w:val="de-CH"/>
        </w:rPr>
        <w:t xml:space="preserve">Vollständigkeit: Mit dem Autofilter kann man nachschauen, ob alle Kantone enthalten sind. -&gt; Es sind alle enthalten. Beim Durchschauen der Tabelle, tauchten auch keine Leeren Zeilen auf. </w:t>
      </w:r>
    </w:p>
    <w:p w14:paraId="0A63B3DA" w14:textId="0B42E006" w:rsidR="00E159CD" w:rsidRDefault="00E159CD" w:rsidP="00E159CD">
      <w:pPr>
        <w:pStyle w:val="Listenabsatz"/>
        <w:rPr>
          <w:color w:val="FF0000"/>
          <w:lang w:val="de-CH"/>
        </w:rPr>
      </w:pPr>
      <w:r>
        <w:rPr>
          <w:color w:val="FF0000"/>
          <w:lang w:val="de-CH"/>
        </w:rPr>
        <w:t>Aktualität: Die Daten stammen aus dem Jahr 2004 und sind daher nicht mehr aktuell.</w:t>
      </w:r>
    </w:p>
    <w:p w14:paraId="496C8230" w14:textId="511A992E" w:rsidR="00E159CD" w:rsidRDefault="00E159CD" w:rsidP="00E159CD">
      <w:pPr>
        <w:pStyle w:val="Listenabsatz"/>
        <w:rPr>
          <w:color w:val="FF0000"/>
          <w:lang w:val="de-CH"/>
        </w:rPr>
      </w:pPr>
      <w:r>
        <w:rPr>
          <w:color w:val="FF0000"/>
          <w:lang w:val="de-CH"/>
        </w:rPr>
        <w:t xml:space="preserve">Herkunft: Die Daten stammen vom </w:t>
      </w:r>
      <w:proofErr w:type="gramStart"/>
      <w:r>
        <w:rPr>
          <w:color w:val="FF0000"/>
          <w:lang w:val="de-CH"/>
        </w:rPr>
        <w:t>CH Bundesamt</w:t>
      </w:r>
      <w:proofErr w:type="gramEnd"/>
      <w:r>
        <w:rPr>
          <w:color w:val="FF0000"/>
          <w:lang w:val="de-CH"/>
        </w:rPr>
        <w:t xml:space="preserve"> für Statistik-&gt; Vertrauenswürdige Quelle</w:t>
      </w:r>
    </w:p>
    <w:p w14:paraId="57C934DA" w14:textId="47DEBE05" w:rsidR="00E159CD" w:rsidRDefault="00E159CD" w:rsidP="00E159CD">
      <w:pPr>
        <w:pStyle w:val="Listenabsatz"/>
        <w:rPr>
          <w:color w:val="FF0000"/>
          <w:lang w:val="de-CH"/>
        </w:rPr>
      </w:pPr>
      <w:r>
        <w:rPr>
          <w:color w:val="FF0000"/>
          <w:lang w:val="de-CH"/>
        </w:rPr>
        <w:t>Redundanz: Alle Spalten mit der Bezeichnung Total sind überflüssig, da sie eigentlich mit den anderen Spalten ausgerechnet werden können.</w:t>
      </w:r>
    </w:p>
    <w:p w14:paraId="17ECCB13" w14:textId="33DBEAFC" w:rsidR="00E159CD" w:rsidRPr="00E159CD" w:rsidRDefault="00E159CD" w:rsidP="00E159CD">
      <w:pPr>
        <w:pStyle w:val="Listenabsatz"/>
        <w:rPr>
          <w:color w:val="FF0000"/>
          <w:lang w:val="de-CH"/>
        </w:rPr>
      </w:pPr>
      <w:r>
        <w:rPr>
          <w:color w:val="FF0000"/>
          <w:lang w:val="de-CH"/>
        </w:rPr>
        <w:t xml:space="preserve">Konsistenz: Die ist eigentlich </w:t>
      </w:r>
      <w:proofErr w:type="gramStart"/>
      <w:r>
        <w:rPr>
          <w:color w:val="FF0000"/>
          <w:lang w:val="de-CH"/>
        </w:rPr>
        <w:t>vorgegeben</w:t>
      </w:r>
      <w:proofErr w:type="gramEnd"/>
      <w:r>
        <w:rPr>
          <w:color w:val="FF0000"/>
          <w:lang w:val="de-CH"/>
        </w:rPr>
        <w:t xml:space="preserve"> aber sie muss in der Kantonsspalte noch vervollständigt werden.</w:t>
      </w:r>
    </w:p>
    <w:p w14:paraId="0461A423" w14:textId="7F8427AF" w:rsidR="00D806E2" w:rsidRPr="00E159CD" w:rsidRDefault="00D806E2" w:rsidP="00D806E2">
      <w:pPr>
        <w:pStyle w:val="Listenabsatz"/>
        <w:numPr>
          <w:ilvl w:val="0"/>
          <w:numId w:val="12"/>
        </w:numPr>
        <w:spacing w:afterLines="60" w:after="144"/>
        <w:rPr>
          <w:rFonts w:eastAsia="ADMDHF+CMR12" w:cs="Arial"/>
          <w:color w:val="231F20"/>
          <w:szCs w:val="22"/>
          <w:lang w:val="de-CH"/>
        </w:rPr>
      </w:pPr>
      <w:r w:rsidRPr="00A371E9">
        <w:rPr>
          <w:rFonts w:eastAsia="ADMDHF+CMR12" w:cs="Arial"/>
          <w:color w:val="231F20"/>
          <w:szCs w:val="22"/>
          <w:lang w:val="de-CH"/>
        </w:rPr>
        <w:t xml:space="preserve">Wählen Sie eine </w:t>
      </w:r>
      <w:r w:rsidRPr="00A371E9">
        <w:rPr>
          <w:rFonts w:cs="Arial"/>
          <w:szCs w:val="22"/>
          <w:lang w:val="de-CH"/>
        </w:rPr>
        <w:t>sinnvolle Form für die Daten und begründen Sie ihre Wahl schriftlich.</w:t>
      </w:r>
    </w:p>
    <w:p w14:paraId="2A3C1F00" w14:textId="0A8E3E4E" w:rsidR="00E159CD" w:rsidRPr="00E159CD" w:rsidRDefault="00E159CD" w:rsidP="00E159CD">
      <w:pPr>
        <w:pStyle w:val="Listenabsatz"/>
        <w:spacing w:afterLines="60" w:after="144"/>
        <w:rPr>
          <w:rFonts w:eastAsia="ADMDHF+CMR12" w:cs="Arial"/>
          <w:color w:val="FF0000"/>
          <w:szCs w:val="22"/>
          <w:lang w:val="de-CH"/>
        </w:rPr>
      </w:pPr>
      <w:r>
        <w:rPr>
          <w:rFonts w:eastAsia="ADMDHF+CMR12" w:cs="Arial"/>
          <w:color w:val="FF0000"/>
          <w:szCs w:val="22"/>
          <w:lang w:val="de-CH"/>
        </w:rPr>
        <w:t>Für diese Aufgabe wähle ich Excel, weil man die Kantone falls nötig einfach mit der Autovervollständigung fertigstellen kann.</w:t>
      </w:r>
    </w:p>
    <w:p w14:paraId="0889D0C0" w14:textId="082BB446" w:rsidR="002F6B5D" w:rsidRDefault="0024710B" w:rsidP="00613187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>Bereiten Sie die Daten</w:t>
      </w:r>
      <w:r w:rsidR="005A4C0B">
        <w:rPr>
          <w:lang w:val="de-CH"/>
        </w:rPr>
        <w:t xml:space="preserve"> für eine weitere Auswertung auf </w:t>
      </w:r>
      <w:r w:rsidR="00556ECD">
        <w:rPr>
          <w:lang w:val="de-CH"/>
        </w:rPr>
        <w:t>und halten Sie Ihre Vorgehensweise schriftlich fest.</w:t>
      </w:r>
    </w:p>
    <w:p w14:paraId="0FAF918A" w14:textId="2517F2CE" w:rsidR="008B0042" w:rsidRPr="00613187" w:rsidRDefault="008B0042" w:rsidP="00613187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>Vergleichen Sie ihr Resultat mit dem des*r Lernpartners*in.</w:t>
      </w:r>
    </w:p>
    <w:p w14:paraId="0DDEC68B" w14:textId="31D4C4EF" w:rsidR="00DB7A50" w:rsidRDefault="00DB7A50" w:rsidP="00DB7A50">
      <w:pPr>
        <w:widowControl/>
        <w:overflowPunct/>
        <w:autoSpaceDE/>
        <w:autoSpaceDN/>
        <w:adjustRightInd/>
        <w:textAlignment w:val="auto"/>
        <w:rPr>
          <w:rFonts w:ascii="Courier New" w:hAnsi="Courier New" w:cs="Courier New"/>
          <w:lang w:val="de-CH"/>
        </w:rPr>
      </w:pPr>
    </w:p>
    <w:p w14:paraId="1BCA0A28" w14:textId="0F427CB6" w:rsidR="0019081E" w:rsidRDefault="0019081E" w:rsidP="0019081E">
      <w:pPr>
        <w:pStyle w:val="berschrift3"/>
        <w:rPr>
          <w:lang w:val="de-CH"/>
        </w:rPr>
      </w:pPr>
      <w:r>
        <w:rPr>
          <w:lang w:val="de-CH"/>
        </w:rPr>
        <w:t xml:space="preserve">Teilaufgabe </w:t>
      </w:r>
      <w:r w:rsidR="001D1CB1">
        <w:rPr>
          <w:lang w:val="de-CH"/>
        </w:rPr>
        <w:t>2</w:t>
      </w:r>
      <w:r>
        <w:rPr>
          <w:lang w:val="de-CH"/>
        </w:rPr>
        <w:t xml:space="preserve">: </w:t>
      </w:r>
      <w:r w:rsidR="00C6301B">
        <w:rPr>
          <w:lang w:val="de-CH"/>
        </w:rPr>
        <w:t>Textfile aufbereiten und ergänzen</w:t>
      </w:r>
    </w:p>
    <w:p w14:paraId="09B0E5B7" w14:textId="3101B6CB" w:rsidR="007F0254" w:rsidRPr="007F0254" w:rsidRDefault="007F0254" w:rsidP="007F0254">
      <w:pPr>
        <w:rPr>
          <w:lang w:val="de-CH"/>
        </w:rPr>
      </w:pPr>
      <w:r w:rsidRPr="007F0254">
        <w:rPr>
          <w:lang w:val="de-CH"/>
        </w:rPr>
        <w:t xml:space="preserve">Im vorliegenden Fall erhalten </w:t>
      </w:r>
      <w:r w:rsidR="00403F05">
        <w:rPr>
          <w:lang w:val="de-CH"/>
        </w:rPr>
        <w:t xml:space="preserve">Sie </w:t>
      </w:r>
      <w:r w:rsidRPr="007F0254">
        <w:rPr>
          <w:lang w:val="de-CH"/>
        </w:rPr>
        <w:t xml:space="preserve">von der Verwaltung der BBB die Stundenpläne des Schuljahres 06/07 im Textdokument </w:t>
      </w:r>
      <w:r w:rsidRPr="00403F05">
        <w:rPr>
          <w:i/>
          <w:lang w:val="de-CH"/>
        </w:rPr>
        <w:t>LA_162_6903_DatenAufbereiten-2_Abgabe.txt</w:t>
      </w:r>
      <w:r w:rsidRPr="007F0254">
        <w:rPr>
          <w:lang w:val="de-CH"/>
        </w:rPr>
        <w:t>.</w:t>
      </w:r>
    </w:p>
    <w:p w14:paraId="25AC5B27" w14:textId="77777777" w:rsidR="007518B6" w:rsidRDefault="007518B6" w:rsidP="007518B6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>Analysieren Sie die Datenqualität der erhaltenen Daten und halten diese schriftlich fest.</w:t>
      </w:r>
    </w:p>
    <w:p w14:paraId="4A93D4C6" w14:textId="6006C903" w:rsidR="0019081E" w:rsidRDefault="007518B6" w:rsidP="00A4366E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>Importieren Sie die Datei in Excel.</w:t>
      </w:r>
    </w:p>
    <w:p w14:paraId="7F5A5E70" w14:textId="202E03B4" w:rsidR="007518B6" w:rsidRPr="00691C43" w:rsidRDefault="007518B6" w:rsidP="00A4366E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>Bereiten Sie die Daten auf</w:t>
      </w:r>
      <w:r w:rsidR="00EB4440">
        <w:rPr>
          <w:lang w:val="de-CH"/>
        </w:rPr>
        <w:t>.</w:t>
      </w:r>
    </w:p>
    <w:p w14:paraId="1F92C0CE" w14:textId="1C6CBDBC" w:rsidR="00053AB1" w:rsidRPr="00D806E2" w:rsidRDefault="00053AB1" w:rsidP="00053AB1">
      <w:pPr>
        <w:pStyle w:val="Listenabsatz"/>
        <w:numPr>
          <w:ilvl w:val="0"/>
          <w:numId w:val="13"/>
        </w:numPr>
        <w:tabs>
          <w:tab w:val="left" w:pos="720"/>
        </w:tabs>
        <w:textAlignment w:val="auto"/>
        <w:rPr>
          <w:rFonts w:eastAsia="ADMDHF+CMR12" w:cs="ADMDHF+CMR12"/>
          <w:color w:val="231F20"/>
          <w:szCs w:val="24"/>
          <w:lang w:val="de-CH"/>
        </w:rPr>
      </w:pPr>
      <w:r w:rsidRPr="00D806E2">
        <w:rPr>
          <w:rFonts w:cs="Tahoma"/>
          <w:lang w:val="de-CH"/>
        </w:rPr>
        <w:t>Erstellen Sie eine weitere Spalte, die die Klassennamen auf Redundanzen überprüft (Formel nutzen). Dabei soll der Klassenname mit dem Beruf und dem Jahrgang verglichen werden.</w:t>
      </w:r>
    </w:p>
    <w:p w14:paraId="4AA5EB47" w14:textId="724C56E5" w:rsidR="009233D8" w:rsidRPr="00337FAD" w:rsidRDefault="00053AB1" w:rsidP="00337FAD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>Vergleichen Sie ihr Resultat mit dem des*r Lernpartners*in.</w:t>
      </w:r>
    </w:p>
    <w:p w14:paraId="25D948C9" w14:textId="77777777" w:rsidR="0019081E" w:rsidRPr="00DB7A50" w:rsidRDefault="0019081E" w:rsidP="00DB7A50">
      <w:pPr>
        <w:widowControl/>
        <w:overflowPunct/>
        <w:autoSpaceDE/>
        <w:autoSpaceDN/>
        <w:adjustRightInd/>
        <w:textAlignment w:val="auto"/>
        <w:rPr>
          <w:rFonts w:ascii="Courier New" w:hAnsi="Courier New" w:cs="Courier New"/>
          <w:lang w:val="de-CH"/>
        </w:rPr>
      </w:pPr>
    </w:p>
    <w:p w14:paraId="5B258E23" w14:textId="77777777" w:rsidR="0098333F" w:rsidRDefault="0098333F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27F054C9" w14:textId="362C437B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lastRenderedPageBreak/>
        <w:t>Gütekriterien</w:t>
      </w:r>
    </w:p>
    <w:p w14:paraId="49F159A4" w14:textId="77777777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0AA1446F" w14:textId="54B93D80" w:rsidR="00B86E46" w:rsidRDefault="00A754DF" w:rsidP="00093150">
      <w:pPr>
        <w:pStyle w:val="aufzhlung"/>
        <w:numPr>
          <w:ilvl w:val="0"/>
          <w:numId w:val="0"/>
        </w:numPr>
        <w:ind w:left="284" w:hanging="284"/>
      </w:pPr>
      <w:r>
        <w:t>…</w:t>
      </w:r>
      <w:r w:rsidR="007467C7">
        <w:t xml:space="preserve">Sie ein Textfile in tabellarische Form gebracht und </w:t>
      </w:r>
      <w:r w:rsidR="002A6D37">
        <w:t>für die weitere Auswertung aufbereitet haben.</w:t>
      </w:r>
    </w:p>
    <w:p w14:paraId="20DFDA94" w14:textId="0D573602" w:rsidR="0001139B" w:rsidRDefault="0001139B" w:rsidP="00093150">
      <w:pPr>
        <w:pStyle w:val="aufzhlung"/>
        <w:numPr>
          <w:ilvl w:val="0"/>
          <w:numId w:val="0"/>
        </w:numPr>
        <w:ind w:left="284" w:hanging="284"/>
      </w:pPr>
      <w:r>
        <w:t>…</w:t>
      </w:r>
      <w:r w:rsidR="006F3136">
        <w:t>Sie gegebene Daten mit zusätzlichen Hilfsspalten ergänzen können.</w:t>
      </w:r>
    </w:p>
    <w:p w14:paraId="7318782F" w14:textId="77777777" w:rsidR="00510045" w:rsidRDefault="00510045" w:rsidP="00A754DF">
      <w:pPr>
        <w:pStyle w:val="aufzhlung"/>
        <w:numPr>
          <w:ilvl w:val="0"/>
          <w:numId w:val="0"/>
        </w:numPr>
        <w:ind w:left="284" w:hanging="284"/>
      </w:pPr>
    </w:p>
    <w:p w14:paraId="500E3122" w14:textId="1D9EA3C5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64FBAB01" w14:textId="77777777" w:rsidR="008F3DCB" w:rsidRPr="00D806E2" w:rsidRDefault="008F3DCB" w:rsidP="008F3DCB">
      <w:pPr>
        <w:widowControl/>
        <w:overflowPunct/>
        <w:autoSpaceDE/>
        <w:autoSpaceDN/>
        <w:adjustRightInd/>
        <w:textAlignment w:val="auto"/>
        <w:rPr>
          <w:szCs w:val="22"/>
          <w:lang w:val="de-CH"/>
        </w:rPr>
      </w:pPr>
      <w:r w:rsidRPr="00D806E2">
        <w:rPr>
          <w:szCs w:val="22"/>
          <w:lang w:val="de-CH"/>
        </w:rPr>
        <w:t xml:space="preserve">Für das Aufbereiten einer Excel-tabelle ist die Funktion Suchen &amp; Ersetzen äusserst sinnvoll. </w:t>
      </w:r>
      <w:proofErr w:type="gramStart"/>
      <w:r w:rsidRPr="00D806E2">
        <w:rPr>
          <w:szCs w:val="22"/>
          <w:lang w:val="de-CH"/>
        </w:rPr>
        <w:t>Mittels Platzhaltern</w:t>
      </w:r>
      <w:proofErr w:type="gramEnd"/>
      <w:r w:rsidRPr="00D806E2">
        <w:rPr>
          <w:szCs w:val="22"/>
          <w:lang w:val="de-CH"/>
        </w:rPr>
        <w:t xml:space="preserve"> oder regulären Ausdrücken lassen sich auch komplexere Zelleninhalte verändern.</w:t>
      </w:r>
    </w:p>
    <w:p w14:paraId="25DC2C2B" w14:textId="77777777" w:rsidR="008F3DCB" w:rsidRPr="00D806E2" w:rsidRDefault="00E159CD" w:rsidP="008F3DCB">
      <w:pPr>
        <w:widowControl/>
        <w:overflowPunct/>
        <w:autoSpaceDE/>
        <w:autoSpaceDN/>
        <w:adjustRightInd/>
        <w:textAlignment w:val="auto"/>
        <w:rPr>
          <w:szCs w:val="22"/>
          <w:lang w:val="de-CH"/>
        </w:rPr>
      </w:pPr>
      <w:hyperlink r:id="rId12" w:history="1">
        <w:r w:rsidR="008F3DCB" w:rsidRPr="00D806E2">
          <w:rPr>
            <w:rStyle w:val="Hyperlink"/>
            <w:szCs w:val="22"/>
            <w:lang w:val="de-CH"/>
          </w:rPr>
          <w:t>https://support.office.com/de-ch/article/Suchen-und-Ersetzen-von-Text-mit-regul%C3%A4ren-Ausdr%C3%BCcken-fortgeschrittene-Anwender-eeaa03b0-e9f3-4921-b1e8-85b0ad1c427f?ui=de-DE&amp;rs=de-CH&amp;ad=CH</w:t>
        </w:r>
      </w:hyperlink>
    </w:p>
    <w:p w14:paraId="0A972931" w14:textId="77777777" w:rsidR="008F3DCB" w:rsidRPr="00D806E2" w:rsidRDefault="008F3DCB" w:rsidP="008F3DCB">
      <w:pPr>
        <w:rPr>
          <w:rFonts w:cs="Arial"/>
          <w:szCs w:val="22"/>
          <w:lang w:val="de-CH"/>
        </w:rPr>
      </w:pPr>
    </w:p>
    <w:p w14:paraId="6413FFC9" w14:textId="77777777" w:rsidR="008F3DCB" w:rsidRPr="008054E2" w:rsidRDefault="008F3DCB" w:rsidP="008F3DCB">
      <w:pPr>
        <w:rPr>
          <w:rFonts w:cs="Arial"/>
          <w:bCs/>
          <w:i/>
          <w:iCs/>
          <w:szCs w:val="22"/>
          <w:lang w:val="de-CH"/>
        </w:rPr>
      </w:pPr>
      <w:r w:rsidRPr="008054E2">
        <w:rPr>
          <w:rFonts w:cs="Arial"/>
          <w:bCs/>
          <w:i/>
          <w:iCs/>
          <w:szCs w:val="22"/>
          <w:lang w:val="de-CH"/>
        </w:rPr>
        <w:t xml:space="preserve">Quelle </w:t>
      </w:r>
      <w:proofErr w:type="spellStart"/>
      <w:r w:rsidRPr="008054E2">
        <w:rPr>
          <w:rFonts w:cs="Arial"/>
          <w:bCs/>
          <w:i/>
          <w:iCs/>
          <w:szCs w:val="22"/>
          <w:lang w:val="de-CH"/>
        </w:rPr>
        <w:t>Stationenverzeichnis</w:t>
      </w:r>
      <w:proofErr w:type="spellEnd"/>
      <w:r w:rsidRPr="008054E2">
        <w:rPr>
          <w:rFonts w:cs="Arial"/>
          <w:bCs/>
          <w:i/>
          <w:iCs/>
          <w:szCs w:val="22"/>
          <w:lang w:val="de-CH"/>
        </w:rPr>
        <w:t>:</w:t>
      </w:r>
    </w:p>
    <w:p w14:paraId="6E48AAB1" w14:textId="77777777" w:rsidR="008F3DCB" w:rsidRPr="008054E2" w:rsidRDefault="00E159CD" w:rsidP="008F3DCB">
      <w:pPr>
        <w:rPr>
          <w:rFonts w:cs="Arial"/>
          <w:szCs w:val="22"/>
          <w:lang w:val="de-CH"/>
        </w:rPr>
      </w:pPr>
      <w:hyperlink r:id="rId13" w:history="1">
        <w:r w:rsidR="008F3DCB" w:rsidRPr="008054E2">
          <w:rPr>
            <w:rStyle w:val="Hyperlink"/>
            <w:rFonts w:cs="Arial"/>
            <w:szCs w:val="22"/>
            <w:lang w:val="de-CH"/>
          </w:rPr>
          <w:t>http://www.dwd.de/bvbw/appmanager/bvbw/dwdwwwDesktop?_nfpb=true&amp;_pageLabel=_dwdwww_spezielle_nutzer_energiewirtschaft_historisch&amp;T26607173141161345039102gsbDocumentPath=Navigation%2FOeffentlichkeit%2FKlima__Umwelt%2FKlimadaten%2Fkldaten__kostenfrei%2Fstationsverzeichnis__weltweit__node.html%3F__nnn%3Dtrue</w:t>
        </w:r>
      </w:hyperlink>
    </w:p>
    <w:p w14:paraId="74C93EFC" w14:textId="77777777" w:rsidR="008F3DCB" w:rsidRPr="008054E2" w:rsidRDefault="008F3DCB" w:rsidP="008F3DCB">
      <w:pPr>
        <w:rPr>
          <w:rFonts w:cs="Arial"/>
          <w:szCs w:val="22"/>
          <w:lang w:val="de-CH"/>
        </w:rPr>
      </w:pPr>
    </w:p>
    <w:p w14:paraId="67823EF5" w14:textId="77777777" w:rsidR="008F3DCB" w:rsidRPr="00D806E2" w:rsidRDefault="008F3DCB" w:rsidP="008F3DCB">
      <w:pPr>
        <w:rPr>
          <w:rFonts w:cs="Arial"/>
          <w:bCs/>
          <w:i/>
          <w:iCs/>
          <w:kern w:val="36"/>
          <w:szCs w:val="22"/>
          <w:lang w:val="de-CH"/>
        </w:rPr>
      </w:pPr>
      <w:r w:rsidRPr="00D806E2">
        <w:rPr>
          <w:rFonts w:cs="Arial"/>
          <w:bCs/>
          <w:i/>
          <w:iCs/>
          <w:szCs w:val="22"/>
          <w:lang w:val="de-CH"/>
        </w:rPr>
        <w:t xml:space="preserve">Quelle </w:t>
      </w:r>
      <w:r w:rsidRPr="00D806E2">
        <w:rPr>
          <w:rFonts w:cs="Arial"/>
          <w:bCs/>
          <w:i/>
          <w:iCs/>
          <w:kern w:val="36"/>
          <w:szCs w:val="22"/>
          <w:lang w:val="de-CH"/>
        </w:rPr>
        <w:t>monatliche Klimadaten:</w:t>
      </w:r>
    </w:p>
    <w:p w14:paraId="0AB62F20" w14:textId="77777777" w:rsidR="008F3DCB" w:rsidRPr="00D806E2" w:rsidRDefault="00E159CD" w:rsidP="008F3DCB">
      <w:pPr>
        <w:rPr>
          <w:rFonts w:cs="Arial"/>
          <w:szCs w:val="22"/>
          <w:lang w:val="de-CH"/>
        </w:rPr>
      </w:pPr>
      <w:hyperlink r:id="rId14" w:history="1">
        <w:r w:rsidR="008F3DCB" w:rsidRPr="00D806E2">
          <w:rPr>
            <w:rStyle w:val="Hyperlink"/>
            <w:rFonts w:cs="Arial"/>
            <w:szCs w:val="22"/>
            <w:lang w:val="de-CH"/>
          </w:rPr>
          <w:t>http://www.dwd.de/bvbw/appmanager/bvbw/dwdwwwDesktop?_nfpb=true&amp;_pageLabel=_dwdwww_spezielle_nutzer_energiewirtschaft_historisch&amp;T26607173141161345039102gsbDocumentPath=Navigation%2FOeffentlichkeit%2FKlima__Umwelt%2FKlimadaten%2Fkldaten__kostenfrei%2Fkldat__welt__monat__node.html%3F__nnn%3Dtrue</w:t>
        </w:r>
      </w:hyperlink>
    </w:p>
    <w:p w14:paraId="41EC58A6" w14:textId="77777777" w:rsidR="00D26F36" w:rsidRDefault="00D26F36" w:rsidP="00BE7A59">
      <w:pPr>
        <w:pStyle w:val="berschrift2"/>
        <w:rPr>
          <w:lang w:val="de-CH"/>
        </w:rPr>
      </w:pPr>
    </w:p>
    <w:p w14:paraId="5BDB3C63" w14:textId="36BE69C4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79E34C3C" w14:textId="77777777" w:rsidR="00276BC5" w:rsidRDefault="00276BC5" w:rsidP="00276BC5">
      <w:pPr>
        <w:pStyle w:val="berschrift3"/>
        <w:rPr>
          <w:lang w:val="de-CH"/>
        </w:rPr>
      </w:pPr>
      <w:r>
        <w:rPr>
          <w:lang w:val="de-CH"/>
        </w:rPr>
        <w:t xml:space="preserve">Teilaufgabe 3 </w:t>
      </w:r>
      <w:r w:rsidRPr="00B70D84">
        <w:rPr>
          <w:color w:val="0070C0"/>
          <w:lang w:val="de-CH"/>
        </w:rPr>
        <w:t>(optional)</w:t>
      </w:r>
      <w:r>
        <w:rPr>
          <w:lang w:val="de-CH"/>
        </w:rPr>
        <w:t xml:space="preserve">: HTML-Files importieren,  aufbereiten und als CSV exportieren </w:t>
      </w:r>
    </w:p>
    <w:p w14:paraId="1FF091AF" w14:textId="77777777" w:rsidR="00276BC5" w:rsidRPr="00A02460" w:rsidRDefault="00276BC5" w:rsidP="00276BC5">
      <w:pPr>
        <w:rPr>
          <w:lang w:val="de-CH"/>
        </w:rPr>
      </w:pPr>
      <w:r w:rsidRPr="00A02460">
        <w:rPr>
          <w:lang w:val="de-CH"/>
        </w:rPr>
        <w:t xml:space="preserve">Der Deutsche Wetterdienst stellt für ausgewählte Messstationen aus der ganzen Welt die Klimadaten der wichtigsten Wetterelemente online und frei zur Verfügung. </w:t>
      </w:r>
    </w:p>
    <w:p w14:paraId="6B11B206" w14:textId="77777777" w:rsidR="00276BC5" w:rsidRPr="007F0254" w:rsidRDefault="00276BC5" w:rsidP="00276BC5">
      <w:pPr>
        <w:rPr>
          <w:lang w:val="de-CH"/>
        </w:rPr>
      </w:pPr>
      <w:r w:rsidRPr="00A02460">
        <w:rPr>
          <w:lang w:val="de-CH"/>
        </w:rPr>
        <w:t>Leider lassen sich spezielle Daten nur Online in Form von HTML-Tabellen anzeigen. Eine gezielte Auswertung soll mittels Excel realisiert werden. Dazu müssen die Daten überführt werden. Informationen zu den Daten sind in den beiden HTML-Dateien enthalte</w:t>
      </w:r>
      <w:r>
        <w:rPr>
          <w:lang w:val="de-CH"/>
        </w:rPr>
        <w:t>n (</w:t>
      </w:r>
      <w:r w:rsidRPr="00D806E2">
        <w:rPr>
          <w:i/>
          <w:lang w:val="de-CH"/>
        </w:rPr>
        <w:t>LA_162_6903_DatenAufbereiten-3_Abgabe.zip</w:t>
      </w:r>
      <w:r>
        <w:rPr>
          <w:lang w:val="de-CH"/>
        </w:rPr>
        <w:t>).</w:t>
      </w:r>
    </w:p>
    <w:p w14:paraId="20E78D03" w14:textId="77777777" w:rsidR="00276BC5" w:rsidRDefault="00276BC5" w:rsidP="00276BC5">
      <w:pPr>
        <w:pStyle w:val="Listenabsatz"/>
        <w:numPr>
          <w:ilvl w:val="0"/>
          <w:numId w:val="15"/>
        </w:numPr>
        <w:rPr>
          <w:lang w:val="de-CH"/>
        </w:rPr>
      </w:pPr>
      <w:r>
        <w:rPr>
          <w:lang w:val="de-CH"/>
        </w:rPr>
        <w:t>Analysieren Sie die Datenqualität der erhaltenen Daten und halten diese schriftlich fest.</w:t>
      </w:r>
    </w:p>
    <w:p w14:paraId="6E19773E" w14:textId="77777777" w:rsidR="00276BC5" w:rsidRDefault="00276BC5" w:rsidP="00276BC5">
      <w:pPr>
        <w:pStyle w:val="Listenabsatz"/>
        <w:numPr>
          <w:ilvl w:val="0"/>
          <w:numId w:val="15"/>
        </w:numPr>
        <w:rPr>
          <w:lang w:val="de-CH"/>
        </w:rPr>
      </w:pPr>
      <w:r w:rsidRPr="00D806E2">
        <w:rPr>
          <w:szCs w:val="22"/>
          <w:lang w:val="de-CH"/>
        </w:rPr>
        <w:t>Überführen Sie die Klimadaten des Monats Dezember 2014 nach Excel und bereiten Sie die Tabelle auf. Bitte nutzen Sie nur deutsche Begriffe in der neuen Datei.</w:t>
      </w:r>
    </w:p>
    <w:p w14:paraId="6200667B" w14:textId="77777777" w:rsidR="00276BC5" w:rsidRPr="00691C43" w:rsidRDefault="00276BC5" w:rsidP="00276BC5">
      <w:pPr>
        <w:pStyle w:val="Listenabsatz"/>
        <w:numPr>
          <w:ilvl w:val="0"/>
          <w:numId w:val="15"/>
        </w:numPr>
        <w:rPr>
          <w:lang w:val="de-CH"/>
        </w:rPr>
      </w:pPr>
      <w:r w:rsidRPr="00D806E2">
        <w:rPr>
          <w:szCs w:val="22"/>
          <w:lang w:val="de-CH"/>
        </w:rPr>
        <w:t>Exportieren Sie die aufbereitete Excel-</w:t>
      </w:r>
      <w:proofErr w:type="gramStart"/>
      <w:r w:rsidRPr="00D806E2">
        <w:rPr>
          <w:szCs w:val="22"/>
          <w:lang w:val="de-CH"/>
        </w:rPr>
        <w:t>Datei  im</w:t>
      </w:r>
      <w:proofErr w:type="gramEnd"/>
      <w:r w:rsidRPr="00D806E2">
        <w:rPr>
          <w:szCs w:val="22"/>
          <w:lang w:val="de-CH"/>
        </w:rPr>
        <w:t xml:space="preserve"> </w:t>
      </w:r>
      <w:proofErr w:type="spellStart"/>
      <w:r w:rsidRPr="00D806E2">
        <w:rPr>
          <w:szCs w:val="22"/>
          <w:lang w:val="de-CH"/>
        </w:rPr>
        <w:t>csv</w:t>
      </w:r>
      <w:proofErr w:type="spellEnd"/>
      <w:r w:rsidRPr="00D806E2">
        <w:rPr>
          <w:szCs w:val="22"/>
          <w:lang w:val="de-CH"/>
        </w:rPr>
        <w:t>-Format.</w:t>
      </w:r>
    </w:p>
    <w:p w14:paraId="44685852" w14:textId="77777777" w:rsidR="00276BC5" w:rsidRPr="00D806E2" w:rsidRDefault="00276BC5" w:rsidP="00276BC5">
      <w:pPr>
        <w:pStyle w:val="Listenabsatz"/>
        <w:numPr>
          <w:ilvl w:val="0"/>
          <w:numId w:val="15"/>
        </w:numPr>
        <w:tabs>
          <w:tab w:val="left" w:pos="720"/>
        </w:tabs>
        <w:textAlignment w:val="auto"/>
        <w:rPr>
          <w:rFonts w:eastAsia="ADMDHF+CMR12" w:cs="ADMDHF+CMR12"/>
          <w:color w:val="231F20"/>
          <w:szCs w:val="24"/>
          <w:lang w:val="de-CH"/>
        </w:rPr>
      </w:pPr>
      <w:r w:rsidRPr="00D806E2">
        <w:rPr>
          <w:szCs w:val="22"/>
          <w:lang w:val="de-CH"/>
        </w:rPr>
        <w:t xml:space="preserve">Überführen Sie das </w:t>
      </w:r>
      <w:proofErr w:type="spellStart"/>
      <w:r w:rsidRPr="00D806E2">
        <w:rPr>
          <w:szCs w:val="22"/>
          <w:lang w:val="de-CH"/>
        </w:rPr>
        <w:t>Stationenverzeichnis</w:t>
      </w:r>
      <w:proofErr w:type="spellEnd"/>
      <w:r w:rsidRPr="00D806E2">
        <w:rPr>
          <w:szCs w:val="22"/>
          <w:lang w:val="de-CH"/>
        </w:rPr>
        <w:t xml:space="preserve"> nach Excel und bereiten Sie die Tabelle auf. Bitte nutzen Sie nur deutsche Begriffe in der neuen Datei. </w:t>
      </w:r>
    </w:p>
    <w:p w14:paraId="7211213F" w14:textId="77777777" w:rsidR="00276BC5" w:rsidRPr="00053AB1" w:rsidRDefault="00276BC5" w:rsidP="00276BC5">
      <w:pPr>
        <w:pStyle w:val="Listenabsatz"/>
        <w:numPr>
          <w:ilvl w:val="0"/>
          <w:numId w:val="15"/>
        </w:numPr>
        <w:rPr>
          <w:lang w:val="de-CH"/>
        </w:rPr>
      </w:pPr>
      <w:r w:rsidRPr="00D806E2">
        <w:rPr>
          <w:szCs w:val="22"/>
          <w:lang w:val="de-CH"/>
        </w:rPr>
        <w:t xml:space="preserve">Exportieren Sie die aufbereitete Excel-Datei in eine </w:t>
      </w:r>
      <w:proofErr w:type="spellStart"/>
      <w:r w:rsidRPr="00D806E2">
        <w:rPr>
          <w:szCs w:val="22"/>
          <w:lang w:val="de-CH"/>
        </w:rPr>
        <w:t>csv</w:t>
      </w:r>
      <w:proofErr w:type="spellEnd"/>
      <w:r w:rsidRPr="00D806E2">
        <w:rPr>
          <w:szCs w:val="22"/>
          <w:lang w:val="de-CH"/>
        </w:rPr>
        <w:t>-Datei.</w:t>
      </w:r>
    </w:p>
    <w:p w14:paraId="04A89668" w14:textId="3B4FA7C0" w:rsidR="00BE7A59" w:rsidRDefault="00BE7A59" w:rsidP="00276BC5">
      <w:pPr>
        <w:rPr>
          <w:lang w:val="de-CH"/>
        </w:rPr>
      </w:pPr>
    </w:p>
    <w:sectPr w:rsidR="00BE7A59" w:rsidSect="00AE506B">
      <w:headerReference w:type="default" r:id="rId15"/>
      <w:footerReference w:type="default" r:id="rId16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3B873" w14:textId="77777777" w:rsidR="00F27A74" w:rsidRDefault="00F27A74">
      <w:r>
        <w:separator/>
      </w:r>
    </w:p>
  </w:endnote>
  <w:endnote w:type="continuationSeparator" w:id="0">
    <w:p w14:paraId="49806B95" w14:textId="77777777" w:rsidR="00F27A74" w:rsidRDefault="00F2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MDHF+CMR12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59347800" w:rsidR="004D5CBC" w:rsidRPr="00202C3F" w:rsidRDefault="008054E2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CEC743C" wp14:editId="38FA6F5C">
          <wp:simplePos x="0" y="0"/>
          <wp:positionH relativeFrom="margin">
            <wp:posOffset>0</wp:posOffset>
          </wp:positionH>
          <wp:positionV relativeFrom="paragraph">
            <wp:posOffset>189865</wp:posOffset>
          </wp:positionV>
          <wp:extent cx="723900" cy="254000"/>
          <wp:effectExtent l="0" t="0" r="0" b="0"/>
          <wp:wrapSquare wrapText="bothSides"/>
          <wp:docPr id="1079454205" name="Grafik 1079454205" descr="Ein Bild, das Symbol, Screenshot, Billardkugel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9454205" name="Grafik 1079454205" descr="Ein Bild, das Symbol, Screenshot, Billardkugel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4EB24" w14:textId="77777777" w:rsidR="00F27A74" w:rsidRDefault="00F27A74">
      <w:r>
        <w:separator/>
      </w:r>
    </w:p>
  </w:footnote>
  <w:footnote w:type="continuationSeparator" w:id="0">
    <w:p w14:paraId="1921D9F3" w14:textId="77777777" w:rsidR="00F27A74" w:rsidRDefault="00F27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26636" w14:textId="77777777" w:rsidR="008054E2" w:rsidRDefault="008054E2" w:rsidP="008054E2">
    <w:pPr>
      <w:pStyle w:val="Default"/>
      <w:tabs>
        <w:tab w:val="left" w:pos="4395"/>
        <w:tab w:val="right" w:pos="9639"/>
      </w:tabs>
      <w:rPr>
        <w:rFonts w:ascii="Arial Black" w:hAnsi="Arial Black"/>
        <w:sz w:val="16"/>
      </w:rPr>
    </w:pPr>
    <w:r>
      <w:rPr>
        <w:rFonts w:ascii="Arial Black" w:hAnsi="Arial Black"/>
        <w:sz w:val="16"/>
      </w:rPr>
      <w:t>Entwickler/in digitales Business EFZ</w:t>
    </w:r>
    <w:r>
      <w:rPr>
        <w:rFonts w:cs="Arial"/>
        <w:sz w:val="18"/>
        <w:szCs w:val="18"/>
      </w:rPr>
      <w:tab/>
    </w:r>
    <w:r w:rsidRPr="00A0287B">
      <w:rPr>
        <w:rFonts w:ascii="Arial Black" w:hAnsi="Arial Black"/>
        <w:sz w:val="16"/>
      </w:rPr>
      <w:t xml:space="preserve">Modul </w:t>
    </w:r>
    <w:r>
      <w:rPr>
        <w:rFonts w:ascii="Arial Black" w:hAnsi="Arial Black"/>
        <w:sz w:val="16"/>
      </w:rPr>
      <w:t>331</w:t>
    </w:r>
    <w:r>
      <w:rPr>
        <w:rFonts w:cs="Arial"/>
        <w:sz w:val="18"/>
        <w:szCs w:val="18"/>
      </w:rPr>
      <w:tab/>
    </w:r>
    <w:r>
      <w:rPr>
        <w:rFonts w:ascii="Arial Black" w:hAnsi="Arial Black"/>
        <w:sz w:val="16"/>
      </w:rPr>
      <w:t>Interkantonale Zusammenarbeit</w:t>
    </w:r>
  </w:p>
  <w:p w14:paraId="7D382F1B" w14:textId="77777777" w:rsidR="008054E2" w:rsidRDefault="00E159CD" w:rsidP="008054E2">
    <w:pPr>
      <w:pStyle w:val="Kopfzeile"/>
      <w:jc w:val="right"/>
    </w:pPr>
    <w:r>
      <w:rPr>
        <w:noProof/>
      </w:rPr>
      <w:pict w14:anchorId="7FDA816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C6481"/>
    <w:multiLevelType w:val="hybridMultilevel"/>
    <w:tmpl w:val="DCCC13C4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96B78"/>
    <w:multiLevelType w:val="hybridMultilevel"/>
    <w:tmpl w:val="F9386D8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535CA"/>
    <w:multiLevelType w:val="hybridMultilevel"/>
    <w:tmpl w:val="381AAC2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677FA7"/>
    <w:multiLevelType w:val="hybridMultilevel"/>
    <w:tmpl w:val="0B6688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80799"/>
    <w:multiLevelType w:val="hybridMultilevel"/>
    <w:tmpl w:val="3A926DE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F871A7"/>
    <w:multiLevelType w:val="hybridMultilevel"/>
    <w:tmpl w:val="381AAC2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B44784"/>
    <w:multiLevelType w:val="hybridMultilevel"/>
    <w:tmpl w:val="ABAE9C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9544A"/>
    <w:multiLevelType w:val="hybridMultilevel"/>
    <w:tmpl w:val="381AAC2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CC74B1"/>
    <w:multiLevelType w:val="hybridMultilevel"/>
    <w:tmpl w:val="F9386D8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D087C"/>
    <w:multiLevelType w:val="hybridMultilevel"/>
    <w:tmpl w:val="381AAC2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4437A"/>
    <w:multiLevelType w:val="hybridMultilevel"/>
    <w:tmpl w:val="C95EC1D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91719"/>
    <w:multiLevelType w:val="hybridMultilevel"/>
    <w:tmpl w:val="899EF3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D0F73"/>
    <w:multiLevelType w:val="hybridMultilevel"/>
    <w:tmpl w:val="F9386D8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842950">
    <w:abstractNumId w:val="0"/>
  </w:num>
  <w:num w:numId="2" w16cid:durableId="576135812">
    <w:abstractNumId w:val="11"/>
  </w:num>
  <w:num w:numId="3" w16cid:durableId="2042588793">
    <w:abstractNumId w:val="5"/>
  </w:num>
  <w:num w:numId="4" w16cid:durableId="777673888">
    <w:abstractNumId w:val="4"/>
  </w:num>
  <w:num w:numId="5" w16cid:durableId="441997410">
    <w:abstractNumId w:val="13"/>
  </w:num>
  <w:num w:numId="6" w16cid:durableId="49035482">
    <w:abstractNumId w:val="12"/>
  </w:num>
  <w:num w:numId="7" w16cid:durableId="699428870">
    <w:abstractNumId w:val="7"/>
  </w:num>
  <w:num w:numId="8" w16cid:durableId="991445085">
    <w:abstractNumId w:val="10"/>
  </w:num>
  <w:num w:numId="9" w16cid:durableId="940915649">
    <w:abstractNumId w:val="6"/>
  </w:num>
  <w:num w:numId="10" w16cid:durableId="1289122217">
    <w:abstractNumId w:val="3"/>
  </w:num>
  <w:num w:numId="11" w16cid:durableId="760294048">
    <w:abstractNumId w:val="8"/>
  </w:num>
  <w:num w:numId="12" w16cid:durableId="1503201721">
    <w:abstractNumId w:val="2"/>
  </w:num>
  <w:num w:numId="13" w16cid:durableId="314070921">
    <w:abstractNumId w:val="9"/>
  </w:num>
  <w:num w:numId="14" w16cid:durableId="1551183200">
    <w:abstractNumId w:val="1"/>
  </w:num>
  <w:num w:numId="15" w16cid:durableId="1281061786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005C4"/>
    <w:rsid w:val="0000388E"/>
    <w:rsid w:val="0001139B"/>
    <w:rsid w:val="0001219A"/>
    <w:rsid w:val="00015278"/>
    <w:rsid w:val="00026153"/>
    <w:rsid w:val="0004011B"/>
    <w:rsid w:val="000413C4"/>
    <w:rsid w:val="00053AB1"/>
    <w:rsid w:val="00053D55"/>
    <w:rsid w:val="0005664D"/>
    <w:rsid w:val="0006085E"/>
    <w:rsid w:val="000818D9"/>
    <w:rsid w:val="00093150"/>
    <w:rsid w:val="00093B2F"/>
    <w:rsid w:val="00093EF0"/>
    <w:rsid w:val="000A0E8C"/>
    <w:rsid w:val="000B0020"/>
    <w:rsid w:val="000B3B60"/>
    <w:rsid w:val="000C5339"/>
    <w:rsid w:val="000D07C5"/>
    <w:rsid w:val="000D61C6"/>
    <w:rsid w:val="000E366B"/>
    <w:rsid w:val="000F461F"/>
    <w:rsid w:val="000F5DE6"/>
    <w:rsid w:val="000F62A9"/>
    <w:rsid w:val="001015D5"/>
    <w:rsid w:val="00104C13"/>
    <w:rsid w:val="00105B05"/>
    <w:rsid w:val="00110E06"/>
    <w:rsid w:val="00110FE2"/>
    <w:rsid w:val="001124BC"/>
    <w:rsid w:val="001137F3"/>
    <w:rsid w:val="001151E9"/>
    <w:rsid w:val="00120575"/>
    <w:rsid w:val="00120920"/>
    <w:rsid w:val="00125837"/>
    <w:rsid w:val="0014013F"/>
    <w:rsid w:val="00140379"/>
    <w:rsid w:val="00140E63"/>
    <w:rsid w:val="001415A6"/>
    <w:rsid w:val="00141BF0"/>
    <w:rsid w:val="00142316"/>
    <w:rsid w:val="00144E32"/>
    <w:rsid w:val="001459B6"/>
    <w:rsid w:val="00150E2D"/>
    <w:rsid w:val="00154C28"/>
    <w:rsid w:val="001608E0"/>
    <w:rsid w:val="0017006B"/>
    <w:rsid w:val="00176636"/>
    <w:rsid w:val="00176961"/>
    <w:rsid w:val="001803D7"/>
    <w:rsid w:val="00180F14"/>
    <w:rsid w:val="00186C22"/>
    <w:rsid w:val="0018778E"/>
    <w:rsid w:val="0019081E"/>
    <w:rsid w:val="00196C1F"/>
    <w:rsid w:val="001972F3"/>
    <w:rsid w:val="001C2731"/>
    <w:rsid w:val="001C2AEC"/>
    <w:rsid w:val="001C595F"/>
    <w:rsid w:val="001C7AB5"/>
    <w:rsid w:val="001D1CB1"/>
    <w:rsid w:val="001D1FAE"/>
    <w:rsid w:val="001D3931"/>
    <w:rsid w:val="001D54D6"/>
    <w:rsid w:val="001D76EA"/>
    <w:rsid w:val="001F1432"/>
    <w:rsid w:val="001F4A0F"/>
    <w:rsid w:val="001F7854"/>
    <w:rsid w:val="00202C3F"/>
    <w:rsid w:val="002039EC"/>
    <w:rsid w:val="00203BAC"/>
    <w:rsid w:val="00204EF7"/>
    <w:rsid w:val="00207D6C"/>
    <w:rsid w:val="00213184"/>
    <w:rsid w:val="0022267B"/>
    <w:rsid w:val="00226FFF"/>
    <w:rsid w:val="0023411A"/>
    <w:rsid w:val="002353C3"/>
    <w:rsid w:val="00243858"/>
    <w:rsid w:val="00245D16"/>
    <w:rsid w:val="0024710B"/>
    <w:rsid w:val="00247A6A"/>
    <w:rsid w:val="00255A5E"/>
    <w:rsid w:val="00257D30"/>
    <w:rsid w:val="002613D3"/>
    <w:rsid w:val="00263500"/>
    <w:rsid w:val="00267594"/>
    <w:rsid w:val="0027026D"/>
    <w:rsid w:val="00274443"/>
    <w:rsid w:val="002769E7"/>
    <w:rsid w:val="00276BC5"/>
    <w:rsid w:val="00277F5A"/>
    <w:rsid w:val="00292287"/>
    <w:rsid w:val="00297BBF"/>
    <w:rsid w:val="00297C4F"/>
    <w:rsid w:val="002A29BB"/>
    <w:rsid w:val="002A6D37"/>
    <w:rsid w:val="002B74DE"/>
    <w:rsid w:val="002D41D5"/>
    <w:rsid w:val="002D5218"/>
    <w:rsid w:val="002D7ACB"/>
    <w:rsid w:val="002D7D15"/>
    <w:rsid w:val="002F2B8B"/>
    <w:rsid w:val="002F5A4F"/>
    <w:rsid w:val="002F6B5D"/>
    <w:rsid w:val="00300AA8"/>
    <w:rsid w:val="0030152C"/>
    <w:rsid w:val="00325B84"/>
    <w:rsid w:val="003344FE"/>
    <w:rsid w:val="00337FAD"/>
    <w:rsid w:val="00350E5A"/>
    <w:rsid w:val="00352864"/>
    <w:rsid w:val="00362E74"/>
    <w:rsid w:val="00380A1B"/>
    <w:rsid w:val="00384D55"/>
    <w:rsid w:val="00385E41"/>
    <w:rsid w:val="00387063"/>
    <w:rsid w:val="00387488"/>
    <w:rsid w:val="0039196C"/>
    <w:rsid w:val="003973ED"/>
    <w:rsid w:val="00397DCA"/>
    <w:rsid w:val="003A7483"/>
    <w:rsid w:val="003A7C61"/>
    <w:rsid w:val="003B6B3C"/>
    <w:rsid w:val="003C7D5A"/>
    <w:rsid w:val="003D13DF"/>
    <w:rsid w:val="003D65D6"/>
    <w:rsid w:val="003E0F38"/>
    <w:rsid w:val="003E44B0"/>
    <w:rsid w:val="003E6F8E"/>
    <w:rsid w:val="003F5B2D"/>
    <w:rsid w:val="0040016C"/>
    <w:rsid w:val="00400832"/>
    <w:rsid w:val="0040124E"/>
    <w:rsid w:val="00403F05"/>
    <w:rsid w:val="00405AD1"/>
    <w:rsid w:val="00410411"/>
    <w:rsid w:val="00421E2D"/>
    <w:rsid w:val="00423FCC"/>
    <w:rsid w:val="00453CA3"/>
    <w:rsid w:val="00464F37"/>
    <w:rsid w:val="004657AD"/>
    <w:rsid w:val="00466DD7"/>
    <w:rsid w:val="0046710C"/>
    <w:rsid w:val="00474656"/>
    <w:rsid w:val="0047587F"/>
    <w:rsid w:val="00476380"/>
    <w:rsid w:val="00476FB6"/>
    <w:rsid w:val="004804FB"/>
    <w:rsid w:val="00482D37"/>
    <w:rsid w:val="00490219"/>
    <w:rsid w:val="004A0D2F"/>
    <w:rsid w:val="004A1928"/>
    <w:rsid w:val="004A4FE8"/>
    <w:rsid w:val="004A7C9A"/>
    <w:rsid w:val="004B6E12"/>
    <w:rsid w:val="004C0ADD"/>
    <w:rsid w:val="004C0E6C"/>
    <w:rsid w:val="004C24E1"/>
    <w:rsid w:val="004C5457"/>
    <w:rsid w:val="004D2EDE"/>
    <w:rsid w:val="004D4F7B"/>
    <w:rsid w:val="004D5CBC"/>
    <w:rsid w:val="004D65B2"/>
    <w:rsid w:val="00500105"/>
    <w:rsid w:val="00503C8E"/>
    <w:rsid w:val="00503FFC"/>
    <w:rsid w:val="00510045"/>
    <w:rsid w:val="00511D80"/>
    <w:rsid w:val="00513EF9"/>
    <w:rsid w:val="005234FC"/>
    <w:rsid w:val="00533631"/>
    <w:rsid w:val="005363F9"/>
    <w:rsid w:val="005400B3"/>
    <w:rsid w:val="005444F6"/>
    <w:rsid w:val="00545491"/>
    <w:rsid w:val="005514F0"/>
    <w:rsid w:val="00551B42"/>
    <w:rsid w:val="00554CB7"/>
    <w:rsid w:val="00556ECD"/>
    <w:rsid w:val="00560FBC"/>
    <w:rsid w:val="00563F48"/>
    <w:rsid w:val="00564EA2"/>
    <w:rsid w:val="00585281"/>
    <w:rsid w:val="00590808"/>
    <w:rsid w:val="005A4C0B"/>
    <w:rsid w:val="005B7B59"/>
    <w:rsid w:val="005E0741"/>
    <w:rsid w:val="005E203E"/>
    <w:rsid w:val="005E41C3"/>
    <w:rsid w:val="005E4CF2"/>
    <w:rsid w:val="005F25A4"/>
    <w:rsid w:val="005F25C9"/>
    <w:rsid w:val="005F26E8"/>
    <w:rsid w:val="005F3412"/>
    <w:rsid w:val="005F586D"/>
    <w:rsid w:val="00604461"/>
    <w:rsid w:val="00604F6D"/>
    <w:rsid w:val="00613187"/>
    <w:rsid w:val="0062399B"/>
    <w:rsid w:val="006321AA"/>
    <w:rsid w:val="0063310E"/>
    <w:rsid w:val="006332C9"/>
    <w:rsid w:val="006412E5"/>
    <w:rsid w:val="00662BE8"/>
    <w:rsid w:val="0067362E"/>
    <w:rsid w:val="00675295"/>
    <w:rsid w:val="006833B0"/>
    <w:rsid w:val="00687F75"/>
    <w:rsid w:val="00691C43"/>
    <w:rsid w:val="00692F3D"/>
    <w:rsid w:val="006A2F0B"/>
    <w:rsid w:val="006B3110"/>
    <w:rsid w:val="006B5DAE"/>
    <w:rsid w:val="006B7F48"/>
    <w:rsid w:val="006C3267"/>
    <w:rsid w:val="006C419F"/>
    <w:rsid w:val="006C7931"/>
    <w:rsid w:val="006E236E"/>
    <w:rsid w:val="006E42DE"/>
    <w:rsid w:val="006F16C5"/>
    <w:rsid w:val="006F3136"/>
    <w:rsid w:val="006F7232"/>
    <w:rsid w:val="00701333"/>
    <w:rsid w:val="00717CEC"/>
    <w:rsid w:val="0072599A"/>
    <w:rsid w:val="00730067"/>
    <w:rsid w:val="007467C7"/>
    <w:rsid w:val="007518B6"/>
    <w:rsid w:val="0075758A"/>
    <w:rsid w:val="00761249"/>
    <w:rsid w:val="00773B14"/>
    <w:rsid w:val="00783AF3"/>
    <w:rsid w:val="00785B50"/>
    <w:rsid w:val="007903E0"/>
    <w:rsid w:val="007A0945"/>
    <w:rsid w:val="007A20CD"/>
    <w:rsid w:val="007A681D"/>
    <w:rsid w:val="007D763D"/>
    <w:rsid w:val="007E0E35"/>
    <w:rsid w:val="007E133B"/>
    <w:rsid w:val="007E6EAB"/>
    <w:rsid w:val="007F0254"/>
    <w:rsid w:val="007F198A"/>
    <w:rsid w:val="007F48F9"/>
    <w:rsid w:val="008007E8"/>
    <w:rsid w:val="008054E2"/>
    <w:rsid w:val="0080595C"/>
    <w:rsid w:val="00815209"/>
    <w:rsid w:val="00815990"/>
    <w:rsid w:val="008211F7"/>
    <w:rsid w:val="0083348E"/>
    <w:rsid w:val="008374B3"/>
    <w:rsid w:val="00841809"/>
    <w:rsid w:val="00847635"/>
    <w:rsid w:val="00855AB9"/>
    <w:rsid w:val="00882E2C"/>
    <w:rsid w:val="00885874"/>
    <w:rsid w:val="00891CCE"/>
    <w:rsid w:val="00892DB2"/>
    <w:rsid w:val="0089432B"/>
    <w:rsid w:val="00894F96"/>
    <w:rsid w:val="008A183B"/>
    <w:rsid w:val="008A1D02"/>
    <w:rsid w:val="008A4B88"/>
    <w:rsid w:val="008A4D7F"/>
    <w:rsid w:val="008B0042"/>
    <w:rsid w:val="008C3B83"/>
    <w:rsid w:val="008E5A84"/>
    <w:rsid w:val="008F1687"/>
    <w:rsid w:val="008F3DCB"/>
    <w:rsid w:val="008F54A7"/>
    <w:rsid w:val="008F6BB6"/>
    <w:rsid w:val="00907838"/>
    <w:rsid w:val="00911327"/>
    <w:rsid w:val="00913AA5"/>
    <w:rsid w:val="00913E6A"/>
    <w:rsid w:val="00916800"/>
    <w:rsid w:val="00920657"/>
    <w:rsid w:val="009233D8"/>
    <w:rsid w:val="0094367D"/>
    <w:rsid w:val="009444B0"/>
    <w:rsid w:val="00956C3A"/>
    <w:rsid w:val="00957E23"/>
    <w:rsid w:val="00970742"/>
    <w:rsid w:val="00974F21"/>
    <w:rsid w:val="0098333F"/>
    <w:rsid w:val="00985563"/>
    <w:rsid w:val="00994E06"/>
    <w:rsid w:val="009A051F"/>
    <w:rsid w:val="009B65B4"/>
    <w:rsid w:val="009B6B0F"/>
    <w:rsid w:val="009B7D1B"/>
    <w:rsid w:val="009D3FB2"/>
    <w:rsid w:val="009E12B0"/>
    <w:rsid w:val="00A02460"/>
    <w:rsid w:val="00A15A68"/>
    <w:rsid w:val="00A308D5"/>
    <w:rsid w:val="00A33481"/>
    <w:rsid w:val="00A43192"/>
    <w:rsid w:val="00A4366E"/>
    <w:rsid w:val="00A44D49"/>
    <w:rsid w:val="00A63692"/>
    <w:rsid w:val="00A636BD"/>
    <w:rsid w:val="00A70C42"/>
    <w:rsid w:val="00A754DF"/>
    <w:rsid w:val="00A90738"/>
    <w:rsid w:val="00A95AC9"/>
    <w:rsid w:val="00AB7C64"/>
    <w:rsid w:val="00AD1E99"/>
    <w:rsid w:val="00AD3B63"/>
    <w:rsid w:val="00AE1EFF"/>
    <w:rsid w:val="00AE506B"/>
    <w:rsid w:val="00AF31E8"/>
    <w:rsid w:val="00AF4007"/>
    <w:rsid w:val="00B00392"/>
    <w:rsid w:val="00B00CBF"/>
    <w:rsid w:val="00B01597"/>
    <w:rsid w:val="00B067AA"/>
    <w:rsid w:val="00B10A09"/>
    <w:rsid w:val="00B10AB8"/>
    <w:rsid w:val="00B126FA"/>
    <w:rsid w:val="00B170E0"/>
    <w:rsid w:val="00B34D68"/>
    <w:rsid w:val="00B415D1"/>
    <w:rsid w:val="00B507E4"/>
    <w:rsid w:val="00B605C8"/>
    <w:rsid w:val="00B70D84"/>
    <w:rsid w:val="00B76B19"/>
    <w:rsid w:val="00B83721"/>
    <w:rsid w:val="00B8403C"/>
    <w:rsid w:val="00B86E46"/>
    <w:rsid w:val="00B93E38"/>
    <w:rsid w:val="00B97BF8"/>
    <w:rsid w:val="00BA1501"/>
    <w:rsid w:val="00BA58B5"/>
    <w:rsid w:val="00BB79B3"/>
    <w:rsid w:val="00BC0931"/>
    <w:rsid w:val="00BD1206"/>
    <w:rsid w:val="00BD20AE"/>
    <w:rsid w:val="00BD6ADF"/>
    <w:rsid w:val="00BE0AB2"/>
    <w:rsid w:val="00BE33EE"/>
    <w:rsid w:val="00BE7A59"/>
    <w:rsid w:val="00C02554"/>
    <w:rsid w:val="00C1005B"/>
    <w:rsid w:val="00C10FAA"/>
    <w:rsid w:val="00C12FB5"/>
    <w:rsid w:val="00C140EE"/>
    <w:rsid w:val="00C14AEB"/>
    <w:rsid w:val="00C31611"/>
    <w:rsid w:val="00C3312D"/>
    <w:rsid w:val="00C35657"/>
    <w:rsid w:val="00C409CB"/>
    <w:rsid w:val="00C44898"/>
    <w:rsid w:val="00C45D31"/>
    <w:rsid w:val="00C471C2"/>
    <w:rsid w:val="00C6301B"/>
    <w:rsid w:val="00C6521A"/>
    <w:rsid w:val="00C67BA2"/>
    <w:rsid w:val="00C80DD2"/>
    <w:rsid w:val="00C83728"/>
    <w:rsid w:val="00C83874"/>
    <w:rsid w:val="00C86A10"/>
    <w:rsid w:val="00C97381"/>
    <w:rsid w:val="00CA7C94"/>
    <w:rsid w:val="00CB1884"/>
    <w:rsid w:val="00CC5CCC"/>
    <w:rsid w:val="00CC66F9"/>
    <w:rsid w:val="00CD4983"/>
    <w:rsid w:val="00CD733D"/>
    <w:rsid w:val="00CE1F3E"/>
    <w:rsid w:val="00CE78CA"/>
    <w:rsid w:val="00D040E4"/>
    <w:rsid w:val="00D0574A"/>
    <w:rsid w:val="00D172EE"/>
    <w:rsid w:val="00D26F36"/>
    <w:rsid w:val="00D3693B"/>
    <w:rsid w:val="00D541A4"/>
    <w:rsid w:val="00D55662"/>
    <w:rsid w:val="00D605A6"/>
    <w:rsid w:val="00D61882"/>
    <w:rsid w:val="00D806E2"/>
    <w:rsid w:val="00D87079"/>
    <w:rsid w:val="00D95072"/>
    <w:rsid w:val="00D95B83"/>
    <w:rsid w:val="00DA05AB"/>
    <w:rsid w:val="00DA1BA2"/>
    <w:rsid w:val="00DB11A2"/>
    <w:rsid w:val="00DB7A50"/>
    <w:rsid w:val="00DC3750"/>
    <w:rsid w:val="00DC799B"/>
    <w:rsid w:val="00DD29B1"/>
    <w:rsid w:val="00DF0786"/>
    <w:rsid w:val="00DF78A3"/>
    <w:rsid w:val="00DF78A7"/>
    <w:rsid w:val="00E00705"/>
    <w:rsid w:val="00E04541"/>
    <w:rsid w:val="00E159CD"/>
    <w:rsid w:val="00E17DE6"/>
    <w:rsid w:val="00E2529D"/>
    <w:rsid w:val="00E36334"/>
    <w:rsid w:val="00E364F2"/>
    <w:rsid w:val="00E43F37"/>
    <w:rsid w:val="00E56E60"/>
    <w:rsid w:val="00E609A3"/>
    <w:rsid w:val="00E60C3F"/>
    <w:rsid w:val="00E766A9"/>
    <w:rsid w:val="00E82C2A"/>
    <w:rsid w:val="00E8580D"/>
    <w:rsid w:val="00E86FBE"/>
    <w:rsid w:val="00E90BB5"/>
    <w:rsid w:val="00E91D0E"/>
    <w:rsid w:val="00E923D8"/>
    <w:rsid w:val="00E94CE2"/>
    <w:rsid w:val="00E94ED9"/>
    <w:rsid w:val="00EA49A2"/>
    <w:rsid w:val="00EB0BEC"/>
    <w:rsid w:val="00EB4440"/>
    <w:rsid w:val="00EB55A8"/>
    <w:rsid w:val="00ED7106"/>
    <w:rsid w:val="00EE4091"/>
    <w:rsid w:val="00EE416C"/>
    <w:rsid w:val="00EE6559"/>
    <w:rsid w:val="00F007D1"/>
    <w:rsid w:val="00F02B12"/>
    <w:rsid w:val="00F02EF3"/>
    <w:rsid w:val="00F13C22"/>
    <w:rsid w:val="00F216A6"/>
    <w:rsid w:val="00F249A4"/>
    <w:rsid w:val="00F27A74"/>
    <w:rsid w:val="00F342A0"/>
    <w:rsid w:val="00F358C1"/>
    <w:rsid w:val="00F35C5A"/>
    <w:rsid w:val="00F456E5"/>
    <w:rsid w:val="00F538F5"/>
    <w:rsid w:val="00F70ED8"/>
    <w:rsid w:val="00F85EBC"/>
    <w:rsid w:val="00F91E1D"/>
    <w:rsid w:val="00FA0C37"/>
    <w:rsid w:val="00FA2C9F"/>
    <w:rsid w:val="00FA34E7"/>
    <w:rsid w:val="00FB3220"/>
    <w:rsid w:val="00FD1259"/>
    <w:rsid w:val="00FD3174"/>
    <w:rsid w:val="00FD466B"/>
    <w:rsid w:val="00FD6975"/>
    <w:rsid w:val="00FE538C"/>
    <w:rsid w:val="00FF2DC2"/>
    <w:rsid w:val="00FF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enabsatz">
    <w:name w:val="List Paragraph"/>
    <w:basedOn w:val="Standard"/>
    <w:uiPriority w:val="34"/>
    <w:qFormat/>
    <w:rsid w:val="0027444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92DB2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2DB2"/>
    <w:rPr>
      <w:color w:val="605E5C"/>
      <w:shd w:val="clear" w:color="auto" w:fill="E1DFDD"/>
    </w:rPr>
  </w:style>
  <w:style w:type="table" w:styleId="Gitternetztabelle1hellAkzent5">
    <w:name w:val="Grid Table 1 Light Accent 5"/>
    <w:basedOn w:val="NormaleTabelle"/>
    <w:uiPriority w:val="46"/>
    <w:rsid w:val="00692F3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unotentext">
    <w:name w:val="footnote text"/>
    <w:basedOn w:val="Standard"/>
    <w:link w:val="FunotentextZchn"/>
    <w:semiHidden/>
    <w:unhideWhenUsed/>
    <w:rsid w:val="0062399B"/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62399B"/>
    <w:rPr>
      <w:rFonts w:ascii="Arial" w:hAnsi="Arial"/>
      <w:spacing w:val="6"/>
      <w:kern w:val="15"/>
      <w:lang w:val="en-US" w:eastAsia="de-DE"/>
    </w:rPr>
  </w:style>
  <w:style w:type="character" w:styleId="Funotenzeichen">
    <w:name w:val="footnote reference"/>
    <w:basedOn w:val="Absatz-Standardschriftart"/>
    <w:semiHidden/>
    <w:unhideWhenUsed/>
    <w:rsid w:val="0062399B"/>
    <w:rPr>
      <w:vertAlign w:val="superscript"/>
    </w:rPr>
  </w:style>
  <w:style w:type="character" w:styleId="BesuchterLink">
    <w:name w:val="FollowedHyperlink"/>
    <w:basedOn w:val="Absatz-Standardschriftart"/>
    <w:semiHidden/>
    <w:unhideWhenUsed/>
    <w:rsid w:val="008F3DCB"/>
    <w:rPr>
      <w:color w:val="800080" w:themeColor="followedHyperlink"/>
      <w:u w:val="single"/>
    </w:rPr>
  </w:style>
  <w:style w:type="paragraph" w:customStyle="1" w:styleId="Default">
    <w:name w:val="Default"/>
    <w:rsid w:val="008054E2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dwd.de/bvbw/appmanager/bvbw/dwdwwwDesktop?_nfpb=true&amp;_pageLabel=_dwdwww_spezielle_nutzer_energiewirtschaft_historisch&amp;T26607173141161345039102gsbDocumentPath=Navigation%2FOeffentlichkeit%2FKlima__Umwelt%2FKlimadaten%2Fkldaten__kostenfrei%2Fstationsverzeichnis__weltweit__node.html%3F__nnn%3Dtru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upport.office.com/de-ch/article/Suchen-und-Ersetzen-von-Text-mit-regul%C3%A4ren-Ausdr%C3%BCcken-fortgeschrittene-Anwender-eeaa03b0-e9f3-4921-b1e8-85b0ad1c427f?ui=de-DE&amp;rs=de-CH&amp;ad=CH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dwd.de/bvbw/appmanager/bvbw/dwdwwwDesktop?_nfpb=true&amp;_pageLabel=_dwdwww_spezielle_nutzer_energiewirtschaft_historisch&amp;T26607173141161345039102gsbDocumentPath=Navigation%2FOeffentlichkeit%2FKlima__Umwelt%2FKlimadaten%2Fkldaten__kostenfrei%2Fkldat__welt__monat__node.html%3F__nnn%3Dtru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848b7a5-997a-4476-a379-2fc13c20e516" xsi:nil="true"/>
    <lcf76f155ced4ddcb4097134ff3c332f xmlns="d801ec79-d624-4823-abbe-52208e84ce2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60C01D20B3004B8EDC28D134C41B14" ma:contentTypeVersion="12" ma:contentTypeDescription="Ein neues Dokument erstellen." ma:contentTypeScope="" ma:versionID="03bff4fd75d7f00a9ec536b9cc5e8688">
  <xsd:schema xmlns:xsd="http://www.w3.org/2001/XMLSchema" xmlns:xs="http://www.w3.org/2001/XMLSchema" xmlns:p="http://schemas.microsoft.com/office/2006/metadata/properties" xmlns:ns2="d801ec79-d624-4823-abbe-52208e84ce2a" xmlns:ns3="a848b7a5-997a-4476-a379-2fc13c20e516" targetNamespace="http://schemas.microsoft.com/office/2006/metadata/properties" ma:root="true" ma:fieldsID="2d700cb9edd25643feb055c58ed89024" ns2:_="" ns3:_="">
    <xsd:import namespace="d801ec79-d624-4823-abbe-52208e84ce2a"/>
    <xsd:import namespace="a848b7a5-997a-4476-a379-2fc13c20e5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1ec79-d624-4823-abbe-52208e84c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533a9384-3b02-4de3-a99d-a053401a55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8b7a5-997a-4476-a379-2fc13c20e51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261c0bb-8b99-446e-97b1-7206a6b370b2}" ma:internalName="TaxCatchAll" ma:showField="CatchAllData" ma:web="a848b7a5-997a-4476-a379-2fc13c20e5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  <ds:schemaRef ds:uri="a848b7a5-997a-4476-a379-2fc13c20e516"/>
    <ds:schemaRef ds:uri="d801ec79-d624-4823-abbe-52208e84ce2a"/>
  </ds:schemaRefs>
</ds:datastoreItem>
</file>

<file path=customXml/itemProps3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A4B682-BE83-4748-98F3-0BD751F13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01ec79-d624-4823-abbe-52208e84ce2a"/>
    <ds:schemaRef ds:uri="a848b7a5-997a-4476-a379-2fc13c20e5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3</Pages>
  <Words>594</Words>
  <Characters>5584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LA_319_6905_Operatoren</vt:lpstr>
    </vt:vector>
  </TitlesOfParts>
  <Manager/>
  <Company>Berufsfachschule Baden BBB, IT-School / www.bbbaden.ch</Company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LA_319_6905_Operatoren</dc:title>
  <dc:subject>Modul 319</dc:subject>
  <dc:creator>Lars Meyer</dc:creator>
  <dc:description>CC BY, https://creativecommons.org/licenses/by/4.0/deed.de</dc:description>
  <cp:lastModifiedBy>Nora Wey</cp:lastModifiedBy>
  <cp:revision>2</cp:revision>
  <cp:lastPrinted>2020-12-08T12:50:00Z</cp:lastPrinted>
  <dcterms:created xsi:type="dcterms:W3CDTF">2023-11-03T16:19:00Z</dcterms:created>
  <dcterms:modified xsi:type="dcterms:W3CDTF">2023-11-03T16:19:00Z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0x0101009160C01D20B3004B8EDC28D134C41B14</vt:lpwstr>
  </property>
</Properties>
</file>